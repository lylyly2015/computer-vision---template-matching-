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331BE8" w:rsidRDefault="00331BE8">
          <w:pPr>
            <w:rPr>
              <w:kern w:val="28"/>
            </w:rPr>
          </w:pPr>
        </w:p>
        <w:p w:rsidR="00331BE8" w:rsidRDefault="00AA0DD4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F060569" wp14:editId="750A33A8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7809230</wp:posOffset>
                    </wp:positionV>
                    <wp:extent cx="601662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3C1A" w:rsidRDefault="00B14BB2">
                                <w:sdt>
                                  <w:sdtPr>
                                    <w:alias w:val="Abstract"/>
                                    <w:id w:val="1800421146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r w:rsidR="00AE3C1A">
  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605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margin-left:0;margin-top:614.9pt;width:473.75pt;height:63.35pt;z-index:251668480;visibility:visible;mso-wrap-style:square;mso-width-percent:94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" filled="f" stroked="f">
                    <v:textbox>
                      <w:txbxContent>
                        <w:p w:rsidR="00AE3C1A" w:rsidRDefault="00B14BB2">
                          <w:sdt>
                            <w:sdtPr>
                              <w:alias w:val="Abstract"/>
                              <w:id w:val="1800421146"/>
                              <w:temporary/>
                              <w:showingPlcHdr/>
                            </w:sdtPr>
                            <w:sdtEndPr/>
                            <w:sdtContent>
                              <w:r w:rsidR="00AE3C1A"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B2330A3" wp14:editId="500DC3D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838200"/>
                    <wp:effectExtent l="0" t="0" r="0" b="0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3C1A" w:rsidRDefault="005F5ACC" w:rsidP="00CA2742">
                                <w:pPr>
                                  <w:pStyle w:val="Subtitle"/>
                                </w:pPr>
                                <w:r>
                                  <w:t>Algorithms and Applications in Computer Vision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2330A3" id="Text Box 11" o:spid="_x0000_s1027" type="#_x0000_t202" style="position:absolute;margin-left:0;margin-top:0;width:493.9pt;height:6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svtg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" filled="f" stroked="f">
                    <v:textbox>
                      <w:txbxContent>
                        <w:p w:rsidR="00AE3C1A" w:rsidRDefault="005F5ACC" w:rsidP="00CA2742">
                          <w:pPr>
                            <w:pStyle w:val="Subtitle"/>
                          </w:pPr>
                          <w:r>
                            <w:t>Algorithms and Applications in Computer Vision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E3C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73E3B777" wp14:editId="02025109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462280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E3C1A" w:rsidRDefault="00AE3C1A">
                                <w:pPr>
                                  <w:pStyle w:val="Header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73E3B777" id="Text Box 2" o:spid="_x0000_s1028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" stroked="f" strokeweight=".5pt">
                    <v:fill r:id="rId9" o:title="" recolor="t" rotate="t" type="frame"/>
                    <v:textbox inset="0,0,0,0">
                      <w:txbxContent>
                        <w:p w:rsidR="00AE3C1A" w:rsidRDefault="00AE3C1A">
                          <w:pPr>
                            <w:pStyle w:val="Header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E3C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DEB830A" wp14:editId="3F0ED60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3C1A" w:rsidRDefault="00B14BB2" w:rsidP="00CA2742">
                                <w:pPr>
                                  <w:pStyle w:val="Titl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2742">
                                      <w:rPr>
                                        <w:sz w:val="56"/>
                                      </w:rPr>
                                      <w:t>FINAL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B830A" id="Text Box 26" o:spid="_x0000_s1029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UCug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" filled="f" stroked="f">
                    <v:textbox>
                      <w:txbxContent>
                        <w:p w:rsidR="00AE3C1A" w:rsidRDefault="00B14BB2" w:rsidP="00CA2742">
                          <w:pPr>
                            <w:pStyle w:val="Titl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2742">
                                <w:rPr>
                                  <w:sz w:val="56"/>
                                </w:rPr>
                                <w:t>FINAL PROJECT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E3C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7358849" wp14:editId="1BBA25C6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27B311A5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AE3C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F47DAD2" wp14:editId="12A2857B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3229C756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 w:rsidR="00AE3C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FE77554" wp14:editId="6D8D19D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1CB2109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AE3C1A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E4392EF2B4794D3685764A4218C66A9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331BE8" w:rsidRDefault="00CA2742">
          <w:pPr>
            <w:pStyle w:val="Title"/>
          </w:pPr>
          <w:r>
            <w:t>FINAL PROJECT</w:t>
          </w:r>
        </w:p>
      </w:sdtContent>
    </w:sdt>
    <w:p w:rsidR="00331BE8" w:rsidRDefault="00AA0DD4">
      <w:pPr>
        <w:pStyle w:val="Subtitle"/>
      </w:pPr>
      <w:r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4B22B3A0" wp14:editId="0D51D4E6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5293995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468630</wp:posOffset>
                    </wp:positionV>
                  </mc:Fallback>
                </mc:AlternateContent>
                <wp:extent cx="2048510" cy="9121140"/>
                <wp:effectExtent l="0" t="0" r="8890" b="381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7C3964CC" id="Group 14" o:spid="_x0000_s1026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">
                <v:rect id="Rectangle 18" o:spid="_x0000_s1027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28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w10:wrap type="square" anchorx="margin" anchory="margin"/>
              </v:group>
            </w:pict>
          </mc:Fallback>
        </mc:AlternateContent>
      </w:r>
      <w:sdt>
        <w:sdtPr>
          <w:id w:val="1161806749"/>
          <w:placeholder>
            <w:docPart w:val="545558B3C6BD468A9F0FE1AC0AD80DF8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A2742">
            <w:t>COMPuTER VISION</w:t>
          </w:r>
        </w:sdtContent>
      </w:sdt>
      <w:r w:rsidR="00AE3C1A">
        <w:t xml:space="preserve"> </w:t>
      </w:r>
    </w:p>
    <w:p w:rsidR="00331BE8" w:rsidRDefault="00AA0DD4" w:rsidP="00AA0DD4">
      <w:pPr>
        <w:pStyle w:val="Heading1"/>
        <w:rPr>
          <w:lang w:bidi="ar-LB"/>
        </w:rPr>
      </w:pPr>
      <w:r>
        <w:rPr>
          <w:lang w:bidi="ar-LB"/>
        </w:rPr>
        <w:t>OPTION 2 – TEMPLATE MATCHING</w:t>
      </w:r>
    </w:p>
    <w:p w:rsidR="00AA0DD4" w:rsidRDefault="00AA0DD4" w:rsidP="00AA0DD4">
      <w:pPr>
        <w:pStyle w:val="Heading2"/>
        <w:numPr>
          <w:ilvl w:val="0"/>
          <w:numId w:val="1"/>
        </w:numPr>
        <w:rPr>
          <w:lang w:bidi="ar-LB"/>
        </w:rPr>
      </w:pPr>
      <w:r>
        <w:rPr>
          <w:lang w:bidi="ar-LB"/>
        </w:rPr>
        <w:t>Template matching methods implemented in this project</w:t>
      </w:r>
    </w:p>
    <w:p w:rsidR="00AA0DD4" w:rsidRDefault="00AA0DD4" w:rsidP="00AA0DD4">
      <w:pPr>
        <w:pStyle w:val="ListParagraph"/>
        <w:numPr>
          <w:ilvl w:val="2"/>
          <w:numId w:val="3"/>
        </w:numPr>
        <w:rPr>
          <w:lang w:bidi="ar-LB"/>
        </w:rPr>
      </w:pPr>
      <w:r>
        <w:rPr>
          <w:lang w:bidi="ar-LB"/>
        </w:rPr>
        <w:t>SIFT for template matching.</w:t>
      </w:r>
    </w:p>
    <w:p w:rsidR="00AA0DD4" w:rsidRDefault="00AA0DD4" w:rsidP="00AA0DD4">
      <w:pPr>
        <w:pStyle w:val="ListParagraph"/>
        <w:numPr>
          <w:ilvl w:val="2"/>
          <w:numId w:val="3"/>
        </w:numPr>
        <w:rPr>
          <w:lang w:bidi="ar-LB"/>
        </w:rPr>
      </w:pPr>
      <w:r>
        <w:rPr>
          <w:lang w:bidi="ar-LB"/>
        </w:rPr>
        <w:t xml:space="preserve">Set of filters (generated for a given template) with convolution. </w:t>
      </w:r>
    </w:p>
    <w:p w:rsidR="00AA0DD4" w:rsidRDefault="00AA0DD4" w:rsidP="00AA0DD4">
      <w:pPr>
        <w:pStyle w:val="ListParagraph"/>
        <w:numPr>
          <w:ilvl w:val="2"/>
          <w:numId w:val="3"/>
        </w:numPr>
        <w:rPr>
          <w:lang w:bidi="ar-LB"/>
        </w:rPr>
      </w:pPr>
      <w:r>
        <w:rPr>
          <w:lang w:bidi="ar-LB"/>
        </w:rPr>
        <w:t xml:space="preserve">Template matching as implemented in the article </w:t>
      </w:r>
      <w:r w:rsidRPr="00AA0DD4">
        <w:rPr>
          <w:rStyle w:val="QuoteChar"/>
          <w:sz w:val="24"/>
          <w:szCs w:val="20"/>
        </w:rPr>
        <w:t>“Matching Local Self-Similarities</w:t>
      </w:r>
      <w:bookmarkStart w:id="0" w:name="_GoBack"/>
      <w:bookmarkEnd w:id="0"/>
      <w:r w:rsidRPr="00AA0DD4">
        <w:rPr>
          <w:rStyle w:val="QuoteChar"/>
          <w:sz w:val="24"/>
          <w:szCs w:val="20"/>
        </w:rPr>
        <w:t xml:space="preserve"> across Images and Videos”</w:t>
      </w:r>
      <w:r w:rsidRPr="00AA0DD4">
        <w:t>.</w:t>
      </w:r>
    </w:p>
    <w:p w:rsidR="00AA0DD4" w:rsidRPr="00AA0DD4" w:rsidRDefault="00AA0DD4" w:rsidP="00CC7675">
      <w:pPr>
        <w:ind w:left="720"/>
        <w:rPr>
          <w:lang w:bidi="ar-LB"/>
        </w:rPr>
      </w:pPr>
    </w:p>
    <w:sectPr w:rsidR="00AA0DD4" w:rsidRPr="00AA0DD4">
      <w:footerReference w:type="default" r:id="rId10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BB2" w:rsidRDefault="00B14BB2">
      <w:pPr>
        <w:spacing w:after="0" w:line="240" w:lineRule="auto"/>
      </w:pPr>
      <w:r>
        <w:separator/>
      </w:r>
    </w:p>
  </w:endnote>
  <w:endnote w:type="continuationSeparator" w:id="0">
    <w:p w:rsidR="00B14BB2" w:rsidRDefault="00B1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C1A" w:rsidRDefault="00AE3C1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C1A" w:rsidRDefault="00AE3C1A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AE3C1A" w:rsidRDefault="00AE3C1A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C1A" w:rsidRDefault="00AE3C1A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CC7675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AE3C1A" w:rsidRDefault="00AE3C1A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CC7675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AB1FC9C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A5EF76E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E3E879F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BB2" w:rsidRDefault="00B14BB2">
      <w:pPr>
        <w:spacing w:after="0" w:line="240" w:lineRule="auto"/>
      </w:pPr>
      <w:r>
        <w:separator/>
      </w:r>
    </w:p>
  </w:footnote>
  <w:footnote w:type="continuationSeparator" w:id="0">
    <w:p w:rsidR="00B14BB2" w:rsidRDefault="00B14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D6C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E77943"/>
    <w:multiLevelType w:val="hybridMultilevel"/>
    <w:tmpl w:val="93D269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46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1A"/>
    <w:rsid w:val="00331BE8"/>
    <w:rsid w:val="00507891"/>
    <w:rsid w:val="005F5ACC"/>
    <w:rsid w:val="00AA0DD4"/>
    <w:rsid w:val="00AE3C1A"/>
    <w:rsid w:val="00B14BB2"/>
    <w:rsid w:val="00CA2742"/>
    <w:rsid w:val="00C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53F61E-F521-4A17-8021-3AB079C4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Report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392EF2B4794D3685764A4218C66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23510-CCED-48C6-BEAC-1AF0D4D70CD1}"/>
      </w:docPartPr>
      <w:docPartBody>
        <w:p w:rsidR="00DA25BA" w:rsidRDefault="00811373">
          <w:pPr>
            <w:pStyle w:val="E4392EF2B4794D3685764A4218C66A9D"/>
          </w:pPr>
          <w:r>
            <w:t>[Type the document title]</w:t>
          </w:r>
        </w:p>
      </w:docPartBody>
    </w:docPart>
    <w:docPart>
      <w:docPartPr>
        <w:name w:val="545558B3C6BD468A9F0FE1AC0AD80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181F-705D-445A-9461-8075CDB3584A}"/>
      </w:docPartPr>
      <w:docPartBody>
        <w:p w:rsidR="00DA25BA" w:rsidRDefault="00811373">
          <w:pPr>
            <w:pStyle w:val="545558B3C6BD468A9F0FE1AC0AD80DF8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73"/>
    <w:rsid w:val="00811373"/>
    <w:rsid w:val="00DA25BA"/>
    <w:rsid w:val="00FB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392EF2B4794D3685764A4218C66A9D">
    <w:name w:val="E4392EF2B4794D3685764A4218C66A9D"/>
  </w:style>
  <w:style w:type="paragraph" w:customStyle="1" w:styleId="545558B3C6BD468A9F0FE1AC0AD80DF8">
    <w:name w:val="545558B3C6BD468A9F0FE1AC0AD80DF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566F7126E9ED4E4DBAFDBF2BB3F5D4BD">
    <w:name w:val="566F7126E9ED4E4DBAFDBF2BB3F5D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3B691ED-4113-4777-AE43-E94461A603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(Essential design)</Template>
  <TotalTime>291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COMPuTER VISION</dc:subject>
  <dc:creator>Windows User</dc:creator>
  <cp:keywords/>
  <cp:lastModifiedBy>Sameeh Jubran</cp:lastModifiedBy>
  <cp:revision>3</cp:revision>
  <dcterms:created xsi:type="dcterms:W3CDTF">2015-08-21T17:24:00Z</dcterms:created>
  <dcterms:modified xsi:type="dcterms:W3CDTF">2015-08-22T13:06:00Z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